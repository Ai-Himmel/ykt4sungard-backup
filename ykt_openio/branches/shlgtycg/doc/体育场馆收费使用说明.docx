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580" w:rsidRDefault="001F1B96" w:rsidP="006F384A">
      <w:pPr>
        <w:pStyle w:val="1"/>
        <w:jc w:val="center"/>
        <w:rPr>
          <w:rFonts w:hint="eastAsia"/>
        </w:rPr>
      </w:pPr>
      <w:r>
        <w:rPr>
          <w:rFonts w:hint="eastAsia"/>
        </w:rPr>
        <w:t>体育场馆</w:t>
      </w:r>
      <w:r w:rsidR="006F384A">
        <w:rPr>
          <w:rFonts w:hint="eastAsia"/>
        </w:rPr>
        <w:t>收费使用说明</w:t>
      </w:r>
    </w:p>
    <w:p w:rsidR="00964AAE" w:rsidRDefault="00964AAE" w:rsidP="00964AA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配置文件</w:t>
      </w:r>
    </w:p>
    <w:p w:rsidR="00964AAE" w:rsidRDefault="00964AAE" w:rsidP="00964AAE">
      <w:pPr>
        <w:ind w:left="360"/>
      </w:pPr>
      <w:r>
        <w:t>[DB]</w:t>
      </w:r>
    </w:p>
    <w:p w:rsidR="00964AAE" w:rsidRDefault="00964AAE" w:rsidP="00964AAE">
      <w:pPr>
        <w:ind w:left="360"/>
      </w:pPr>
      <w:r>
        <w:t>DBIP=172.20.32.26</w:t>
      </w:r>
      <w:r>
        <w:rPr>
          <w:rFonts w:hint="eastAsia"/>
        </w:rPr>
        <w:t xml:space="preserve">    </w:t>
      </w:r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</w:p>
    <w:p w:rsidR="00964AAE" w:rsidRDefault="00964AAE" w:rsidP="00964AAE">
      <w:pPr>
        <w:ind w:left="360"/>
      </w:pPr>
      <w:r>
        <w:t>PORT=1521</w:t>
      </w:r>
      <w:r>
        <w:rPr>
          <w:rFonts w:hint="eastAsia"/>
        </w:rPr>
        <w:t xml:space="preserve">          </w:t>
      </w:r>
      <w:r>
        <w:rPr>
          <w:rFonts w:hint="eastAsia"/>
        </w:rPr>
        <w:t>端口号</w:t>
      </w:r>
      <w:r w:rsidR="001F1B96">
        <w:rPr>
          <w:rFonts w:hint="eastAsia"/>
        </w:rPr>
        <w:t xml:space="preserve">  db2</w:t>
      </w:r>
      <w:r w:rsidR="001F1B96">
        <w:rPr>
          <w:rFonts w:hint="eastAsia"/>
        </w:rPr>
        <w:t>不用配置，但要装客户端</w:t>
      </w:r>
    </w:p>
    <w:p w:rsidR="00964AAE" w:rsidRDefault="00964AAE" w:rsidP="00964AAE">
      <w:pPr>
        <w:ind w:left="360"/>
      </w:pPr>
      <w:r>
        <w:t>DBSOURCE=</w:t>
      </w:r>
      <w:proofErr w:type="spellStart"/>
      <w:r>
        <w:t>yktdb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数据库实例名</w:t>
      </w:r>
    </w:p>
    <w:p w:rsidR="00964AAE" w:rsidRDefault="00964AAE" w:rsidP="00964AAE">
      <w:pPr>
        <w:ind w:left="360"/>
      </w:pPr>
      <w:r>
        <w:t>USER=</w:t>
      </w:r>
      <w:proofErr w:type="spellStart"/>
      <w:r>
        <w:t>ykt_cur</w:t>
      </w:r>
      <w:proofErr w:type="spellEnd"/>
      <w:r>
        <w:t xml:space="preserve"> </w:t>
      </w:r>
      <w:r>
        <w:rPr>
          <w:rFonts w:hint="eastAsia"/>
        </w:rPr>
        <w:t xml:space="preserve">       </w:t>
      </w:r>
      <w:r>
        <w:rPr>
          <w:rFonts w:hint="eastAsia"/>
        </w:rPr>
        <w:t>用户名</w:t>
      </w:r>
    </w:p>
    <w:p w:rsidR="00964AAE" w:rsidRDefault="00964AAE" w:rsidP="00964AAE">
      <w:pPr>
        <w:ind w:left="360"/>
      </w:pPr>
      <w:r>
        <w:t>PASS=</w:t>
      </w:r>
      <w:proofErr w:type="spellStart"/>
      <w:r>
        <w:t>kingwybhydx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密码</w:t>
      </w:r>
    </w:p>
    <w:p w:rsidR="00964AAE" w:rsidRDefault="00964AAE" w:rsidP="00964AAE">
      <w:pPr>
        <w:ind w:left="360"/>
      </w:pPr>
      <w:r>
        <w:t>[</w:t>
      </w:r>
      <w:proofErr w:type="gramStart"/>
      <w:r>
        <w:t>use</w:t>
      </w:r>
      <w:proofErr w:type="gramEnd"/>
      <w:r>
        <w:t>]</w:t>
      </w:r>
    </w:p>
    <w:p w:rsidR="00964AAE" w:rsidRDefault="00964AAE" w:rsidP="00964AAE">
      <w:pPr>
        <w:ind w:left="360"/>
      </w:pPr>
      <w:r>
        <w:t>debug=false</w:t>
      </w:r>
      <w:r>
        <w:rPr>
          <w:rFonts w:hint="eastAsia"/>
        </w:rPr>
        <w:t xml:space="preserve">         </w:t>
      </w:r>
      <w:r>
        <w:rPr>
          <w:rFonts w:hint="eastAsia"/>
        </w:rPr>
        <w:t>是否写日志</w:t>
      </w:r>
      <w:r>
        <w:rPr>
          <w:rFonts w:hint="eastAsia"/>
        </w:rPr>
        <w:t xml:space="preserve"> true</w:t>
      </w:r>
      <w:r>
        <w:rPr>
          <w:rFonts w:hint="eastAsia"/>
        </w:rPr>
        <w:t>写，</w:t>
      </w:r>
      <w:r>
        <w:t>false</w:t>
      </w:r>
      <w:r>
        <w:rPr>
          <w:rFonts w:hint="eastAsia"/>
        </w:rPr>
        <w:t>不写</w:t>
      </w:r>
    </w:p>
    <w:p w:rsidR="00964AAE" w:rsidRDefault="00964AAE" w:rsidP="00964AAE">
      <w:pPr>
        <w:ind w:left="360"/>
        <w:rPr>
          <w:rFonts w:hint="eastAsia"/>
        </w:rPr>
      </w:pPr>
      <w:r>
        <w:t>voice=f_</w:t>
      </w:r>
      <w:r>
        <w:rPr>
          <w:rFonts w:hint="eastAsia"/>
        </w:rPr>
        <w:t xml:space="preserve">            </w:t>
      </w:r>
      <w:r>
        <w:rPr>
          <w:rFonts w:hint="eastAsia"/>
        </w:rPr>
        <w:t>声音播放</w:t>
      </w:r>
    </w:p>
    <w:p w:rsidR="008B1580" w:rsidRPr="008B1580" w:rsidRDefault="008B1580" w:rsidP="008B1580">
      <w:pPr>
        <w:ind w:left="360"/>
      </w:pPr>
      <w:proofErr w:type="spellStart"/>
      <w:r w:rsidRPr="00FD5E3B">
        <w:t>updatetime</w:t>
      </w:r>
      <w:proofErr w:type="spellEnd"/>
      <w:r w:rsidRPr="00FD5E3B">
        <w:t>=10000</w:t>
      </w:r>
      <w:r>
        <w:rPr>
          <w:rFonts w:hint="eastAsia"/>
        </w:rPr>
        <w:t xml:space="preserve">   </w:t>
      </w:r>
      <w:r>
        <w:rPr>
          <w:rFonts w:hint="eastAsia"/>
        </w:rPr>
        <w:t>设置多长时间采集更新流水，单位豪秒</w:t>
      </w:r>
      <w:r>
        <w:rPr>
          <w:rFonts w:hint="eastAsia"/>
        </w:rPr>
        <w:t xml:space="preserve"> 1000</w:t>
      </w:r>
      <w:r>
        <w:rPr>
          <w:rFonts w:hint="eastAsia"/>
        </w:rPr>
        <w:t>为一秒</w:t>
      </w:r>
    </w:p>
    <w:p w:rsidR="00964AAE" w:rsidRDefault="00964AAE" w:rsidP="00964AAE">
      <w:pPr>
        <w:ind w:left="360"/>
      </w:pPr>
      <w:r>
        <w:t>[</w:t>
      </w:r>
      <w:proofErr w:type="gramStart"/>
      <w:r>
        <w:t>device</w:t>
      </w:r>
      <w:proofErr w:type="gramEnd"/>
      <w:r>
        <w:t>]</w:t>
      </w:r>
    </w:p>
    <w:p w:rsidR="00964AAE" w:rsidRDefault="00964AAE" w:rsidP="00964AAE">
      <w:pPr>
        <w:ind w:left="360"/>
        <w:rPr>
          <w:rFonts w:hint="eastAsia"/>
        </w:rPr>
      </w:pPr>
      <w:r>
        <w:t>TERMID=999</w:t>
      </w:r>
      <w:r>
        <w:rPr>
          <w:rFonts w:hint="eastAsia"/>
        </w:rPr>
        <w:t xml:space="preserve">        </w:t>
      </w:r>
      <w:r>
        <w:rPr>
          <w:rFonts w:hint="eastAsia"/>
        </w:rPr>
        <w:t>终端号，区别多个多媒体同时用</w:t>
      </w:r>
    </w:p>
    <w:p w:rsidR="00964AAE" w:rsidRDefault="008B1580" w:rsidP="00964AAE">
      <w:pPr>
        <w:ind w:left="360"/>
      </w:pPr>
      <w:r>
        <w:t xml:space="preserve"> </w:t>
      </w:r>
      <w:r w:rsidR="00964AAE">
        <w:t>[</w:t>
      </w:r>
      <w:proofErr w:type="gramStart"/>
      <w:r w:rsidR="00964AAE">
        <w:t>pos</w:t>
      </w:r>
      <w:proofErr w:type="gramEnd"/>
      <w:r w:rsidR="00964AAE">
        <w:t>]</w:t>
      </w:r>
    </w:p>
    <w:p w:rsidR="00964AAE" w:rsidRDefault="00964AAE" w:rsidP="00964AAE">
      <w:pPr>
        <w:ind w:left="360"/>
      </w:pPr>
      <w:proofErr w:type="spellStart"/>
      <w:r>
        <w:t>posport</w:t>
      </w:r>
      <w:proofErr w:type="spellEnd"/>
      <w:r>
        <w:t>=</w:t>
      </w:r>
      <w:r w:rsidR="001F1B96">
        <w:rPr>
          <w:rFonts w:hint="eastAsia"/>
        </w:rPr>
        <w:t>0</w:t>
      </w:r>
      <w:r>
        <w:rPr>
          <w:rFonts w:hint="eastAsia"/>
        </w:rPr>
        <w:t xml:space="preserve">         </w:t>
      </w:r>
      <w:r>
        <w:rPr>
          <w:rFonts w:hint="eastAsia"/>
        </w:rPr>
        <w:t>读卡器端口</w:t>
      </w:r>
      <w:r w:rsidR="00BB334D">
        <w:rPr>
          <w:rFonts w:hint="eastAsia"/>
        </w:rPr>
        <w:t xml:space="preserve">   </w:t>
      </w:r>
      <w:r w:rsidR="00BB334D">
        <w:rPr>
          <w:rFonts w:hint="eastAsia"/>
        </w:rPr>
        <w:t>（无须改动）</w:t>
      </w:r>
    </w:p>
    <w:p w:rsidR="00964AAE" w:rsidRDefault="00964AAE" w:rsidP="00964AAE">
      <w:pPr>
        <w:ind w:left="360"/>
        <w:rPr>
          <w:rFonts w:hint="eastAsia"/>
        </w:rPr>
      </w:pPr>
      <w:r>
        <w:t>baud=19200</w:t>
      </w:r>
      <w:r>
        <w:rPr>
          <w:rFonts w:hint="eastAsia"/>
        </w:rPr>
        <w:t xml:space="preserve">       </w:t>
      </w:r>
      <w:r>
        <w:rPr>
          <w:rFonts w:hint="eastAsia"/>
        </w:rPr>
        <w:t>频率</w:t>
      </w:r>
      <w:r w:rsidR="00BB334D">
        <w:rPr>
          <w:rFonts w:hint="eastAsia"/>
        </w:rPr>
        <w:t xml:space="preserve">          </w:t>
      </w:r>
      <w:r w:rsidR="00BB334D">
        <w:rPr>
          <w:rFonts w:hint="eastAsia"/>
        </w:rPr>
        <w:t>（无须改动）</w:t>
      </w:r>
    </w:p>
    <w:p w:rsidR="00F26A48" w:rsidRDefault="00F26A48" w:rsidP="00964AAE">
      <w:pPr>
        <w:ind w:left="360"/>
        <w:rPr>
          <w:rFonts w:hint="eastAsia"/>
        </w:rPr>
      </w:pPr>
    </w:p>
    <w:p w:rsidR="00F26A48" w:rsidRDefault="00F26A48" w:rsidP="00964AAE">
      <w:pPr>
        <w:ind w:left="360"/>
        <w:rPr>
          <w:rFonts w:hint="eastAsia"/>
        </w:rPr>
      </w:pPr>
      <w:r>
        <w:rPr>
          <w:rFonts w:hint="eastAsia"/>
        </w:rPr>
        <w:t>配置说明</w:t>
      </w:r>
    </w:p>
    <w:p w:rsidR="00F26A48" w:rsidRDefault="003F54A1" w:rsidP="003F54A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必须</w:t>
      </w:r>
      <w:r w:rsidR="00F26A48">
        <w:rPr>
          <w:rFonts w:hint="eastAsia"/>
        </w:rPr>
        <w:t>配置服务器</w:t>
      </w:r>
      <w:proofErr w:type="spellStart"/>
      <w:r w:rsidR="00F26A48">
        <w:rPr>
          <w:rFonts w:hint="eastAsia"/>
        </w:rPr>
        <w:t>ip</w:t>
      </w:r>
      <w:proofErr w:type="spellEnd"/>
      <w:r w:rsidR="00F26A48">
        <w:rPr>
          <w:rFonts w:hint="eastAsia"/>
        </w:rPr>
        <w:t>，端口号为连接到</w:t>
      </w:r>
      <w:proofErr w:type="gramStart"/>
      <w:r w:rsidR="00F26A48">
        <w:rPr>
          <w:rFonts w:hint="eastAsia"/>
        </w:rPr>
        <w:t>一</w:t>
      </w:r>
      <w:proofErr w:type="gramEnd"/>
      <w:r w:rsidR="00F26A48">
        <w:rPr>
          <w:rFonts w:hint="eastAsia"/>
        </w:rPr>
        <w:t>卡通</w:t>
      </w:r>
      <w:r>
        <w:rPr>
          <w:rFonts w:hint="eastAsia"/>
        </w:rPr>
        <w:t>，数据库实例名，</w:t>
      </w:r>
      <w:r>
        <w:rPr>
          <w:rFonts w:hint="eastAsia"/>
        </w:rPr>
        <w:t xml:space="preserve"> </w:t>
      </w:r>
      <w:r>
        <w:rPr>
          <w:rFonts w:hint="eastAsia"/>
        </w:rPr>
        <w:t>数据库用户名，密码。</w:t>
      </w:r>
    </w:p>
    <w:p w:rsidR="003F54A1" w:rsidRDefault="007D5F00" w:rsidP="003F54A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多个终端多媒体使用时需要配置终端号，否则不知道哪个终端刷的卡。</w:t>
      </w:r>
    </w:p>
    <w:p w:rsidR="00F44987" w:rsidRPr="00964AAE" w:rsidRDefault="00F44987" w:rsidP="003F54A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其他参数一般不要动。</w:t>
      </w:r>
    </w:p>
    <w:sectPr w:rsidR="00F44987" w:rsidRPr="00964AAE" w:rsidSect="00847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9721B"/>
    <w:multiLevelType w:val="hybridMultilevel"/>
    <w:tmpl w:val="B5006E4A"/>
    <w:lvl w:ilvl="0" w:tplc="AE7AEC9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B70EE4"/>
    <w:multiLevelType w:val="hybridMultilevel"/>
    <w:tmpl w:val="DFF41D9A"/>
    <w:lvl w:ilvl="0" w:tplc="E57671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1B96"/>
    <w:rsid w:val="00053D78"/>
    <w:rsid w:val="001F1B96"/>
    <w:rsid w:val="00247EC4"/>
    <w:rsid w:val="003F54A1"/>
    <w:rsid w:val="006D1FB3"/>
    <w:rsid w:val="006F384A"/>
    <w:rsid w:val="007D5F00"/>
    <w:rsid w:val="00847F90"/>
    <w:rsid w:val="008B1580"/>
    <w:rsid w:val="00964AAE"/>
    <w:rsid w:val="00B90E10"/>
    <w:rsid w:val="00BB334D"/>
    <w:rsid w:val="00F26A48"/>
    <w:rsid w:val="00F44987"/>
    <w:rsid w:val="00FD5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F9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F38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384A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F384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F384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\shlgtycg\bin\&#20307;&#32946;&#22330;&#39302;&#25910;&#36153;&#20351;&#29992;&#35828;&#2612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体育场馆收费使用说明.dot</Template>
  <TotalTime>9</TotalTime>
  <Pages>1</Pages>
  <Words>72</Words>
  <Characters>411</Characters>
  <Application>Microsoft Office Word</Application>
  <DocSecurity>0</DocSecurity>
  <Lines>3</Lines>
  <Paragraphs>1</Paragraphs>
  <ScaleCrop>false</ScaleCrop>
  <Company>sungard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linhai.xiao</dc:creator>
  <cp:lastModifiedBy>linhai.xiao</cp:lastModifiedBy>
  <cp:revision>1</cp:revision>
  <dcterms:created xsi:type="dcterms:W3CDTF">2011-01-17T03:43:00Z</dcterms:created>
  <dcterms:modified xsi:type="dcterms:W3CDTF">2011-01-17T03:52:00Z</dcterms:modified>
</cp:coreProperties>
</file>